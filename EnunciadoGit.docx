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proofErr w:type="gramStart"/>
      <w:r w:rsidRPr="001F2C78">
        <w:rPr>
          <w:b/>
          <w:bCs/>
        </w:rPr>
        <w:t>master</w:t>
      </w:r>
      <w:proofErr w:type="gramEnd"/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Ahora sí que integra los cambios en </w:t>
      </w:r>
      <w:proofErr w:type="gramStart"/>
      <w:r>
        <w:t>master</w:t>
      </w:r>
      <w:proofErr w:type="gramEnd"/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769ED19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p w14:paraId="05B979E1" w14:textId="248CE775" w:rsidR="00670B84" w:rsidRDefault="00670B84" w:rsidP="00670B84">
      <w:pPr>
        <w:pStyle w:val="Prrafodelista"/>
        <w:ind w:left="426"/>
      </w:pPr>
      <w:r>
        <w:t>Rafa Raga Atienza</w:t>
      </w:r>
    </w:p>
    <w:sectPr w:rsidR="00670B84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719F" w14:textId="77777777" w:rsidR="001372AE" w:rsidRDefault="001372AE" w:rsidP="00822617">
      <w:pPr>
        <w:spacing w:line="240" w:lineRule="auto"/>
      </w:pPr>
      <w:r>
        <w:separator/>
      </w:r>
    </w:p>
  </w:endnote>
  <w:endnote w:type="continuationSeparator" w:id="0">
    <w:p w14:paraId="035DF4FA" w14:textId="77777777" w:rsidR="001372AE" w:rsidRDefault="001372A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FF4A0" w14:textId="77777777" w:rsidR="001372AE" w:rsidRDefault="001372AE" w:rsidP="00822617">
      <w:pPr>
        <w:spacing w:line="240" w:lineRule="auto"/>
      </w:pPr>
      <w:r>
        <w:separator/>
      </w:r>
    </w:p>
  </w:footnote>
  <w:footnote w:type="continuationSeparator" w:id="0">
    <w:p w14:paraId="74DB7816" w14:textId="77777777" w:rsidR="001372AE" w:rsidRDefault="001372A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F"/>
    <w:rsid w:val="00086BDB"/>
    <w:rsid w:val="000937D4"/>
    <w:rsid w:val="001372AE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70B84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 raga</cp:lastModifiedBy>
  <cp:revision>35</cp:revision>
  <dcterms:created xsi:type="dcterms:W3CDTF">2020-11-11T05:51:00Z</dcterms:created>
  <dcterms:modified xsi:type="dcterms:W3CDTF">2020-11-11T15:27:00Z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