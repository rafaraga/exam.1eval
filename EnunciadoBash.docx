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47958A3B" w14:textId="77777777" w:rsidR="0044534C" w:rsidRDefault="0044534C" w:rsidP="0044534C">
      <w:pPr>
        <w:pStyle w:val="Prrafodelista"/>
      </w:pPr>
    </w:p>
    <w:p w14:paraId="7CD8DAD5" w14:textId="66096E36" w:rsidR="0066365F" w:rsidRDefault="0066365F" w:rsidP="0044534C">
      <w:pPr>
        <w:pStyle w:val="Prrafodelista"/>
        <w:sectPr w:rsidR="0066365F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  <w:r>
        <w:t>Rafa</w:t>
      </w: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28500" w14:textId="77777777" w:rsidR="00AC0963" w:rsidRDefault="00AC0963" w:rsidP="00822617">
      <w:pPr>
        <w:spacing w:line="240" w:lineRule="auto"/>
      </w:pPr>
      <w:r>
        <w:separator/>
      </w:r>
    </w:p>
  </w:endnote>
  <w:endnote w:type="continuationSeparator" w:id="0">
    <w:p w14:paraId="60D33B2A" w14:textId="77777777" w:rsidR="00AC0963" w:rsidRDefault="00AC096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10E51" w14:textId="77777777" w:rsidR="00AC0963" w:rsidRDefault="00AC0963" w:rsidP="00822617">
      <w:pPr>
        <w:spacing w:line="240" w:lineRule="auto"/>
      </w:pPr>
      <w:r>
        <w:separator/>
      </w:r>
    </w:p>
  </w:footnote>
  <w:footnote w:type="continuationSeparator" w:id="0">
    <w:p w14:paraId="6D7DBAD1" w14:textId="77777777" w:rsidR="00AC0963" w:rsidRDefault="00AC096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6365F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0963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 raga</cp:lastModifiedBy>
  <cp:revision>51</cp:revision>
  <dcterms:created xsi:type="dcterms:W3CDTF">2020-11-10T19:42:00Z</dcterms:created>
  <dcterms:modified xsi:type="dcterms:W3CDTF">2020-11-11T15:29:00Z</dcterms:modified>
</cp:coreProperties>
</file>